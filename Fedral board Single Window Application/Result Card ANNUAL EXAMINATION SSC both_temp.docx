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C74E5" w14:textId="2FFEC792" w:rsidR="0096230C" w:rsidRPr="009E6BE0" w:rsidRDefault="0096230C" w:rsidP="00345810">
      <w:pPr>
        <w:jc w:val="center"/>
        <w:rPr>
          <w:b/>
          <w:bCs/>
        </w:rPr>
      </w:pPr>
      <w:r w:rsidRPr="009E6BE0">
        <w:rPr>
          <w:b/>
          <w:bCs/>
        </w:rPr>
        <w:t>FEDRAL BOARD OF INTERMEDIATE AND SECONDRY EDUCATION ISLAMABAD</w:t>
      </w:r>
    </w:p>
    <w:tbl>
      <w:tblPr>
        <w:tblStyle w:val="TableGrid"/>
        <w:tblpPr w:leftFromText="180" w:rightFromText="180" w:vertAnchor="text" w:horzAnchor="page" w:tblpX="9886" w:tblpY="254"/>
        <w:tblW w:w="0" w:type="auto"/>
        <w:tblLook w:val="04A0" w:firstRow="1" w:lastRow="0" w:firstColumn="1" w:lastColumn="0" w:noHBand="0" w:noVBand="1"/>
      </w:tblPr>
      <w:tblGrid>
        <w:gridCol w:w="2098"/>
      </w:tblGrid>
      <w:tr w:rsidR="00EF0750" w14:paraId="4C0505C6" w14:textId="77777777" w:rsidTr="00156EFF">
        <w:trPr>
          <w:trHeight w:val="1261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7636ACD" w14:textId="77777777" w:rsidR="00EF0750" w:rsidRDefault="00EF0750" w:rsidP="00EF0750">
            <w:pPr>
              <w:spacing w:line="120" w:lineRule="auto"/>
              <w:rPr>
                <w:sz w:val="16"/>
                <w:szCs w:val="16"/>
              </w:rPr>
            </w:pPr>
          </w:p>
        </w:tc>
      </w:tr>
    </w:tbl>
    <w:p w14:paraId="59ED6A61" w14:textId="32345713" w:rsidR="0096230C" w:rsidRPr="009E6BE0" w:rsidRDefault="0096230C" w:rsidP="00DA6D0C">
      <w:pPr>
        <w:jc w:val="center"/>
        <w:rPr>
          <w:b/>
          <w:bCs/>
        </w:rPr>
      </w:pPr>
      <w:r w:rsidRPr="009E6BE0">
        <w:rPr>
          <w:b/>
          <w:bCs/>
          <w:u w:val="single"/>
        </w:rPr>
        <w:t>HIGHE</w:t>
      </w:r>
      <w:r w:rsidR="002559EC">
        <w:rPr>
          <w:b/>
          <w:bCs/>
          <w:u w:val="single"/>
        </w:rPr>
        <w:t xml:space="preserve">R SECONDRY SCHOOL CERTIFICATE </w:t>
      </w:r>
      <w:bookmarkStart w:id="0" w:name="_GoBack"/>
      <w:bookmarkEnd w:id="0"/>
      <w:r w:rsidRPr="009E6BE0">
        <w:rPr>
          <w:b/>
          <w:bCs/>
          <w:u w:val="single"/>
        </w:rPr>
        <w:t>EXAMINATION</w:t>
      </w:r>
    </w:p>
    <w:p w14:paraId="79D2B053" w14:textId="18B0CDF1" w:rsidR="00837ECD" w:rsidRPr="003323F0" w:rsidRDefault="00837ECD" w:rsidP="0096230C">
      <w:pPr>
        <w:rPr>
          <w:sz w:val="12"/>
          <w:szCs w:val="12"/>
        </w:rPr>
      </w:pPr>
    </w:p>
    <w:p w14:paraId="5A0B7803" w14:textId="1A6A297B" w:rsidR="0096230C" w:rsidRPr="003323F0" w:rsidRDefault="0096230C" w:rsidP="00957B6E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>Roll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="00DF2ABB" w:rsidRPr="003323F0">
        <w:rPr>
          <w:sz w:val="16"/>
          <w:szCs w:val="16"/>
        </w:rPr>
        <w:tab/>
      </w:r>
      <w:r w:rsidR="00CB01F8" w:rsidRPr="003323F0">
        <w:rPr>
          <w:sz w:val="16"/>
          <w:szCs w:val="16"/>
          <w:u w:val="single"/>
        </w:rPr>
        <w:t>{{</w:t>
      </w:r>
      <w:proofErr w:type="spellStart"/>
      <w:r w:rsidR="00CB01F8" w:rsidRPr="003323F0">
        <w:rPr>
          <w:sz w:val="16"/>
          <w:szCs w:val="16"/>
          <w:u w:val="single"/>
        </w:rPr>
        <w:t>Roll_no</w:t>
      </w:r>
      <w:proofErr w:type="spellEnd"/>
      <w:r w:rsidR="00CB01F8" w:rsidRPr="003323F0">
        <w:rPr>
          <w:sz w:val="16"/>
          <w:szCs w:val="16"/>
          <w:u w:val="single"/>
        </w:rPr>
        <w:t>}</w:t>
      </w:r>
      <w:proofErr w:type="gramStart"/>
      <w:r w:rsidR="00CB01F8" w:rsidRPr="003323F0">
        <w:rPr>
          <w:sz w:val="16"/>
          <w:szCs w:val="16"/>
        </w:rPr>
        <w:t>}</w:t>
      </w:r>
      <w:r w:rsidR="00DF2ABB" w:rsidRPr="003323F0">
        <w:rPr>
          <w:sz w:val="16"/>
          <w:szCs w:val="16"/>
        </w:rPr>
        <w:t>_</w:t>
      </w:r>
      <w:proofErr w:type="gramEnd"/>
      <w:r w:rsidR="00DF2ABB" w:rsidRPr="003323F0">
        <w:rPr>
          <w:sz w:val="16"/>
          <w:szCs w:val="16"/>
        </w:rPr>
        <w:t>________</w:t>
      </w:r>
      <w:r w:rsidR="007E3821">
        <w:rPr>
          <w:sz w:val="16"/>
          <w:szCs w:val="16"/>
        </w:rPr>
        <w:t>_</w:t>
      </w:r>
    </w:p>
    <w:p w14:paraId="0507F485" w14:textId="77777777" w:rsidR="0096230C" w:rsidRPr="003323F0" w:rsidRDefault="0096230C" w:rsidP="0096230C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</w:p>
    <w:p w14:paraId="1D3C353C" w14:textId="24D60FE3" w:rsidR="0096230C" w:rsidRPr="003323F0" w:rsidRDefault="00CB01F8" w:rsidP="00957B6E">
      <w:pPr>
        <w:spacing w:line="276" w:lineRule="auto"/>
        <w:rPr>
          <w:sz w:val="16"/>
          <w:szCs w:val="16"/>
        </w:rPr>
      </w:pPr>
      <w:r w:rsidRPr="003323F0">
        <w:rPr>
          <w:sz w:val="16"/>
          <w:szCs w:val="16"/>
        </w:rPr>
        <w:t>Group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 xml:space="preserve"> </w:t>
      </w:r>
      <w:r w:rsidRPr="003323F0">
        <w:rPr>
          <w:sz w:val="16"/>
          <w:szCs w:val="16"/>
        </w:rPr>
        <w:tab/>
        <w:t>{{Group}}</w:t>
      </w:r>
      <w:r w:rsidR="00CE6AB0" w:rsidRPr="003323F0">
        <w:rPr>
          <w:sz w:val="16"/>
          <w:szCs w:val="16"/>
        </w:rPr>
        <w:tab/>
      </w:r>
      <w:r w:rsidR="00CE6AB0" w:rsidRPr="003323F0">
        <w:rPr>
          <w:sz w:val="16"/>
          <w:szCs w:val="16"/>
        </w:rPr>
        <w:tab/>
      </w:r>
    </w:p>
    <w:p w14:paraId="432C4637" w14:textId="35629C06" w:rsidR="00CE6AB0" w:rsidRPr="003323F0" w:rsidRDefault="00CE6AB0" w:rsidP="00CE6AB0">
      <w:pPr>
        <w:spacing w:line="120" w:lineRule="auto"/>
        <w:rPr>
          <w:sz w:val="16"/>
          <w:szCs w:val="16"/>
          <w:u w:val="single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>________</w:t>
      </w:r>
      <w:r w:rsidR="00DF2ABB" w:rsidRPr="003323F0">
        <w:rPr>
          <w:sz w:val="16"/>
          <w:szCs w:val="16"/>
        </w:rPr>
        <w:t>__________</w:t>
      </w:r>
    </w:p>
    <w:p w14:paraId="1189E4F3" w14:textId="77777777" w:rsidR="00CE6AB0" w:rsidRPr="003323F0" w:rsidRDefault="00CE6AB0" w:rsidP="00CE6AB0">
      <w:pPr>
        <w:spacing w:line="120" w:lineRule="auto"/>
        <w:rPr>
          <w:sz w:val="16"/>
          <w:szCs w:val="16"/>
        </w:rPr>
      </w:pPr>
    </w:p>
    <w:p w14:paraId="6A8F6581" w14:textId="77777777" w:rsidR="00EF0750" w:rsidRPr="003323F0" w:rsidRDefault="00DE0DBB" w:rsidP="00CE6AB0">
      <w:pPr>
        <w:spacing w:line="12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</w:p>
    <w:p w14:paraId="37B058AE" w14:textId="75C03A74" w:rsidR="007066B1" w:rsidRPr="003323F0" w:rsidRDefault="007066B1" w:rsidP="00CE6AB0">
      <w:pPr>
        <w:spacing w:line="120" w:lineRule="auto"/>
        <w:rPr>
          <w:sz w:val="16"/>
          <w:szCs w:val="16"/>
        </w:rPr>
      </w:pPr>
    </w:p>
    <w:p w14:paraId="2059CE6D" w14:textId="2970FFFC" w:rsidR="0096230C" w:rsidRPr="003323F0" w:rsidRDefault="0096230C" w:rsidP="00957B6E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 xml:space="preserve">Registration No </w:t>
      </w:r>
      <w:r w:rsidRPr="003323F0">
        <w:rPr>
          <w:sz w:val="16"/>
          <w:szCs w:val="16"/>
        </w:rPr>
        <w:tab/>
      </w:r>
      <w:r w:rsidR="009704C5">
        <w:rPr>
          <w:sz w:val="16"/>
          <w:szCs w:val="16"/>
        </w:rPr>
        <w:tab/>
      </w:r>
      <w:r w:rsidR="00CB01F8" w:rsidRPr="003323F0">
        <w:rPr>
          <w:sz w:val="16"/>
          <w:szCs w:val="16"/>
          <w:u w:val="single"/>
        </w:rPr>
        <w:t>{{</w:t>
      </w:r>
      <w:proofErr w:type="spellStart"/>
      <w:r w:rsidR="00CB01F8" w:rsidRPr="003323F0">
        <w:rPr>
          <w:sz w:val="16"/>
          <w:szCs w:val="16"/>
          <w:u w:val="single"/>
        </w:rPr>
        <w:t>Registration_no</w:t>
      </w:r>
      <w:proofErr w:type="spellEnd"/>
      <w:r w:rsidR="00CB01F8" w:rsidRPr="003323F0">
        <w:rPr>
          <w:sz w:val="16"/>
          <w:szCs w:val="16"/>
          <w:u w:val="single"/>
        </w:rPr>
        <w:t>}</w:t>
      </w:r>
      <w:proofErr w:type="gramStart"/>
      <w:r w:rsidR="00CB01F8" w:rsidRPr="003323F0">
        <w:rPr>
          <w:sz w:val="16"/>
          <w:szCs w:val="16"/>
        </w:rPr>
        <w:t>}</w:t>
      </w:r>
      <w:r w:rsidR="00DF2ABB" w:rsidRPr="003323F0">
        <w:rPr>
          <w:sz w:val="16"/>
          <w:szCs w:val="16"/>
        </w:rPr>
        <w:t>_</w:t>
      </w:r>
      <w:proofErr w:type="gramEnd"/>
      <w:r w:rsidR="00DF2ABB" w:rsidRPr="003323F0">
        <w:rPr>
          <w:sz w:val="16"/>
          <w:szCs w:val="16"/>
        </w:rPr>
        <w:t>__</w:t>
      </w:r>
      <w:r w:rsidR="00EB4E7F">
        <w:rPr>
          <w:sz w:val="16"/>
          <w:szCs w:val="16"/>
        </w:rPr>
        <w:tab/>
      </w:r>
      <w:r w:rsidR="00EB4E7F">
        <w:rPr>
          <w:sz w:val="16"/>
          <w:szCs w:val="16"/>
        </w:rPr>
        <w:tab/>
      </w:r>
      <w:r w:rsidR="00EB4E7F">
        <w:rPr>
          <w:sz w:val="16"/>
          <w:szCs w:val="16"/>
        </w:rPr>
        <w:tab/>
      </w:r>
      <w:r w:rsidR="00717D4A">
        <w:rPr>
          <w:sz w:val="16"/>
          <w:szCs w:val="16"/>
        </w:rPr>
        <w:t xml:space="preserve">    </w:t>
      </w:r>
      <w:r w:rsidR="000F6AD1">
        <w:rPr>
          <w:sz w:val="16"/>
          <w:szCs w:val="16"/>
        </w:rPr>
        <w:t xml:space="preserve">   </w:t>
      </w:r>
      <w:r w:rsidR="006F2E18">
        <w:rPr>
          <w:sz w:val="16"/>
          <w:szCs w:val="16"/>
        </w:rPr>
        <w:t xml:space="preserve">   </w:t>
      </w:r>
      <w:r w:rsidR="000F6AD1">
        <w:rPr>
          <w:sz w:val="16"/>
          <w:szCs w:val="16"/>
        </w:rPr>
        <w:t xml:space="preserve">  </w:t>
      </w:r>
      <w:r w:rsidR="00717D4A">
        <w:rPr>
          <w:sz w:val="16"/>
          <w:szCs w:val="16"/>
        </w:rPr>
        <w:t xml:space="preserve"> </w:t>
      </w:r>
      <w:r w:rsidR="00EB4E7F" w:rsidRPr="00EB4E7F">
        <w:rPr>
          <w:b/>
          <w:bCs/>
          <w:sz w:val="16"/>
          <w:szCs w:val="16"/>
        </w:rPr>
        <w:t>Result Card</w:t>
      </w:r>
    </w:p>
    <w:p w14:paraId="3050F3C1" w14:textId="20A08B53" w:rsidR="0096230C" w:rsidRPr="00EB4E7F" w:rsidRDefault="00EB4E7F" w:rsidP="00C76579">
      <w:pPr>
        <w:spacing w:line="240" w:lineRule="auto"/>
        <w:jc w:val="center"/>
        <w:rPr>
          <w:b/>
          <w:bCs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</w:t>
      </w:r>
      <w:r w:rsidRPr="00EB4E7F">
        <w:rPr>
          <w:b/>
          <w:bCs/>
          <w:sz w:val="16"/>
          <w:szCs w:val="16"/>
        </w:rPr>
        <w:t xml:space="preserve">Annual Examination  </w:t>
      </w:r>
    </w:p>
    <w:p w14:paraId="0416E861" w14:textId="23059F49" w:rsidR="0096230C" w:rsidRPr="003323F0" w:rsidRDefault="0096230C" w:rsidP="00957B6E">
      <w:pPr>
        <w:rPr>
          <w:sz w:val="16"/>
          <w:szCs w:val="16"/>
        </w:rPr>
      </w:pPr>
      <w:r w:rsidRPr="003323F0">
        <w:rPr>
          <w:sz w:val="16"/>
          <w:szCs w:val="16"/>
        </w:rPr>
        <w:t>Certificate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="008B164E" w:rsidRPr="003323F0">
        <w:rPr>
          <w:sz w:val="16"/>
          <w:szCs w:val="16"/>
          <w:u w:val="single"/>
        </w:rPr>
        <w:t>{{</w:t>
      </w:r>
      <w:proofErr w:type="spellStart"/>
      <w:r w:rsidR="008B164E" w:rsidRPr="003323F0">
        <w:rPr>
          <w:sz w:val="16"/>
          <w:szCs w:val="16"/>
          <w:u w:val="single"/>
        </w:rPr>
        <w:t>Certificate_no</w:t>
      </w:r>
      <w:proofErr w:type="spellEnd"/>
      <w:r w:rsidR="008B164E" w:rsidRPr="003323F0">
        <w:rPr>
          <w:sz w:val="16"/>
          <w:szCs w:val="16"/>
          <w:u w:val="single"/>
        </w:rPr>
        <w:t>}}</w:t>
      </w:r>
      <w:r w:rsidRPr="003323F0">
        <w:rPr>
          <w:sz w:val="16"/>
          <w:szCs w:val="16"/>
          <w:u w:val="single"/>
        </w:rPr>
        <w:tab/>
      </w:r>
      <w:r w:rsidR="00FF2ABB">
        <w:rPr>
          <w:sz w:val="16"/>
          <w:szCs w:val="16"/>
          <w:u w:val="single"/>
        </w:rPr>
        <w:t>___</w:t>
      </w:r>
    </w:p>
    <w:p w14:paraId="2C1BE39E" w14:textId="77777777" w:rsidR="0096230C" w:rsidRPr="003323F0" w:rsidRDefault="0096230C" w:rsidP="0096230C">
      <w:pPr>
        <w:rPr>
          <w:sz w:val="16"/>
          <w:szCs w:val="16"/>
        </w:rPr>
      </w:pPr>
    </w:p>
    <w:p w14:paraId="5F383BF2" w14:textId="4095FF43" w:rsidR="0096230C" w:rsidRPr="003323F0" w:rsidRDefault="00CB01F8" w:rsidP="00BA10E0">
      <w:pPr>
        <w:tabs>
          <w:tab w:val="left" w:pos="3750"/>
          <w:tab w:val="left" w:pos="5610"/>
        </w:tabs>
        <w:spacing w:line="240" w:lineRule="auto"/>
        <w:rPr>
          <w:sz w:val="14"/>
          <w:szCs w:val="14"/>
        </w:rPr>
      </w:pPr>
      <w:r w:rsidRPr="003323F0">
        <w:rPr>
          <w:sz w:val="16"/>
          <w:szCs w:val="16"/>
        </w:rPr>
        <w:t>{{</w:t>
      </w:r>
      <w:proofErr w:type="spellStart"/>
      <w:r w:rsidRPr="003323F0">
        <w:rPr>
          <w:sz w:val="16"/>
          <w:szCs w:val="16"/>
        </w:rPr>
        <w:t>Candidate_name</w:t>
      </w:r>
      <w:proofErr w:type="spellEnd"/>
      <w:r w:rsidRPr="003323F0">
        <w:rPr>
          <w:sz w:val="16"/>
          <w:szCs w:val="16"/>
        </w:rPr>
        <w:t>}}</w:t>
      </w:r>
      <w:r w:rsidRPr="003323F0">
        <w:rPr>
          <w:sz w:val="16"/>
          <w:szCs w:val="16"/>
        </w:rPr>
        <w:tab/>
      </w:r>
      <w:r w:rsidR="001904B6" w:rsidRPr="003323F0">
        <w:rPr>
          <w:sz w:val="14"/>
          <w:szCs w:val="14"/>
        </w:rPr>
        <w:t>S / D of</w:t>
      </w:r>
      <w:r w:rsidR="001904B6"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>{{</w:t>
      </w:r>
      <w:proofErr w:type="spellStart"/>
      <w:r w:rsidRPr="003323F0">
        <w:rPr>
          <w:sz w:val="16"/>
          <w:szCs w:val="16"/>
        </w:rPr>
        <w:t>Father_name</w:t>
      </w:r>
      <w:proofErr w:type="spellEnd"/>
      <w:r w:rsidRPr="003323F0">
        <w:rPr>
          <w:sz w:val="16"/>
          <w:szCs w:val="16"/>
        </w:rPr>
        <w:t>}}</w:t>
      </w:r>
    </w:p>
    <w:p w14:paraId="0B609D77" w14:textId="2FA602AF" w:rsidR="0096230C" w:rsidRPr="003323F0" w:rsidRDefault="007D4CEF" w:rsidP="007D4CEF">
      <w:pPr>
        <w:spacing w:line="120" w:lineRule="auto"/>
        <w:rPr>
          <w:sz w:val="14"/>
          <w:szCs w:val="14"/>
        </w:rPr>
      </w:pPr>
      <w:r w:rsidRPr="003323F0">
        <w:rPr>
          <w:sz w:val="14"/>
          <w:szCs w:val="14"/>
        </w:rPr>
        <w:t>________________________________________</w:t>
      </w:r>
      <w:r w:rsidR="00957B6E" w:rsidRPr="003323F0">
        <w:rPr>
          <w:sz w:val="14"/>
          <w:szCs w:val="14"/>
        </w:rPr>
        <w:tab/>
      </w:r>
      <w:r w:rsidRPr="003323F0">
        <w:rPr>
          <w:sz w:val="14"/>
          <w:szCs w:val="14"/>
        </w:rPr>
        <w:t xml:space="preserve">    _________________________________________</w:t>
      </w:r>
      <w:r w:rsidR="00E75589">
        <w:rPr>
          <w:sz w:val="14"/>
          <w:szCs w:val="14"/>
        </w:rPr>
        <w:t>__</w:t>
      </w:r>
      <w:r w:rsidR="00957B6E" w:rsidRPr="003323F0">
        <w:rPr>
          <w:sz w:val="14"/>
          <w:szCs w:val="14"/>
        </w:rPr>
        <w:tab/>
      </w:r>
    </w:p>
    <w:p w14:paraId="725C1754" w14:textId="77777777" w:rsidR="006C3223" w:rsidRPr="003323F0" w:rsidRDefault="006C3223" w:rsidP="00770EF3">
      <w:pPr>
        <w:spacing w:line="240" w:lineRule="auto"/>
        <w:rPr>
          <w:sz w:val="14"/>
          <w:szCs w:val="14"/>
        </w:rPr>
      </w:pPr>
    </w:p>
    <w:p w14:paraId="14859CF3" w14:textId="0CB62FCA" w:rsidR="0096230C" w:rsidRPr="00246EBC" w:rsidRDefault="0096230C" w:rsidP="00770EF3">
      <w:pPr>
        <w:spacing w:line="240" w:lineRule="auto"/>
        <w:rPr>
          <w:sz w:val="16"/>
          <w:szCs w:val="16"/>
        </w:rPr>
      </w:pPr>
      <w:proofErr w:type="gramStart"/>
      <w:r w:rsidRPr="00246EBC">
        <w:rPr>
          <w:sz w:val="16"/>
          <w:szCs w:val="16"/>
        </w:rPr>
        <w:t>of</w:t>
      </w:r>
      <w:proofErr w:type="gramEnd"/>
      <w:r w:rsidRPr="00246EBC">
        <w:rPr>
          <w:sz w:val="16"/>
          <w:szCs w:val="16"/>
        </w:rPr>
        <w:t xml:space="preserve"> (Institution) </w:t>
      </w:r>
      <w:r w:rsidR="00CB01F8" w:rsidRPr="00246EBC">
        <w:rPr>
          <w:sz w:val="16"/>
          <w:szCs w:val="16"/>
          <w:u w:val="single"/>
        </w:rPr>
        <w:t>{{Institution}}</w:t>
      </w:r>
      <w:r w:rsidR="00770EF3" w:rsidRPr="00246EBC">
        <w:rPr>
          <w:sz w:val="16"/>
          <w:szCs w:val="16"/>
          <w:u w:val="single"/>
        </w:rPr>
        <w:t>.</w:t>
      </w:r>
      <w:r w:rsidR="00D538BC" w:rsidRPr="00246EBC">
        <w:rPr>
          <w:sz w:val="16"/>
          <w:szCs w:val="16"/>
          <w:u w:val="single"/>
        </w:rPr>
        <w:t>______</w:t>
      </w:r>
    </w:p>
    <w:p w14:paraId="64E2CB06" w14:textId="77777777" w:rsidR="0096230C" w:rsidRPr="00246EBC" w:rsidRDefault="0096230C" w:rsidP="0096230C">
      <w:pPr>
        <w:spacing w:line="240" w:lineRule="auto"/>
        <w:rPr>
          <w:sz w:val="16"/>
          <w:szCs w:val="16"/>
        </w:rPr>
      </w:pPr>
    </w:p>
    <w:p w14:paraId="6B93A096" w14:textId="77777777" w:rsidR="0096230C" w:rsidRPr="00246EBC" w:rsidRDefault="0096230C" w:rsidP="0096230C">
      <w:pPr>
        <w:spacing w:line="240" w:lineRule="auto"/>
        <w:rPr>
          <w:sz w:val="16"/>
          <w:szCs w:val="16"/>
        </w:rPr>
      </w:pPr>
      <w:r w:rsidRPr="00246EBC">
        <w:rPr>
          <w:sz w:val="16"/>
          <w:szCs w:val="16"/>
        </w:rPr>
        <w:t>____________________________________________________has secured the marks shown against each</w:t>
      </w:r>
    </w:p>
    <w:p w14:paraId="19847A8E" w14:textId="77777777" w:rsidR="0096230C" w:rsidRPr="00246EBC" w:rsidRDefault="0096230C" w:rsidP="0096230C">
      <w:pPr>
        <w:spacing w:line="240" w:lineRule="auto"/>
        <w:rPr>
          <w:sz w:val="16"/>
          <w:szCs w:val="16"/>
        </w:rPr>
      </w:pPr>
    </w:p>
    <w:p w14:paraId="0A5E47F8" w14:textId="77777777" w:rsidR="0096230C" w:rsidRPr="00246EBC" w:rsidRDefault="0096230C" w:rsidP="0096230C">
      <w:pPr>
        <w:spacing w:line="240" w:lineRule="auto"/>
        <w:rPr>
          <w:sz w:val="16"/>
          <w:szCs w:val="16"/>
        </w:rPr>
      </w:pPr>
      <w:r w:rsidRPr="00246EBC">
        <w:rPr>
          <w:sz w:val="16"/>
          <w:szCs w:val="16"/>
        </w:rPr>
        <w:t>Subject in the Higher Secondary School Certificate (HSSC) Examination held in the month(s) of __________</w:t>
      </w:r>
    </w:p>
    <w:p w14:paraId="5DFBB947" w14:textId="77777777" w:rsidR="0096230C" w:rsidRPr="00246EBC" w:rsidRDefault="0096230C" w:rsidP="0096230C">
      <w:pPr>
        <w:rPr>
          <w:sz w:val="16"/>
          <w:szCs w:val="16"/>
        </w:rPr>
      </w:pPr>
    </w:p>
    <w:p w14:paraId="2A462C53" w14:textId="70BA08C9" w:rsidR="0022794B" w:rsidRPr="00246EBC" w:rsidRDefault="0096230C" w:rsidP="0096230C">
      <w:pPr>
        <w:rPr>
          <w:sz w:val="16"/>
          <w:szCs w:val="16"/>
        </w:rPr>
      </w:pPr>
      <w:r w:rsidRPr="00246EBC">
        <w:rPr>
          <w:sz w:val="16"/>
          <w:szCs w:val="16"/>
        </w:rPr>
        <w:t>Mark of Identification</w:t>
      </w:r>
      <w:r w:rsidR="00003163">
        <w:rPr>
          <w:sz w:val="16"/>
          <w:szCs w:val="16"/>
        </w:rPr>
        <w:t xml:space="preserve"> </w:t>
      </w:r>
      <w:r w:rsidR="00C6651D" w:rsidRPr="00246EBC">
        <w:rPr>
          <w:sz w:val="16"/>
          <w:szCs w:val="16"/>
        </w:rPr>
        <w:t>{</w:t>
      </w:r>
      <w:r w:rsidR="00415910" w:rsidRPr="00246EBC">
        <w:rPr>
          <w:sz w:val="16"/>
          <w:szCs w:val="16"/>
        </w:rPr>
        <w:t>{</w:t>
      </w:r>
      <w:proofErr w:type="spellStart"/>
      <w:r w:rsidR="00C6651D" w:rsidRPr="00246EBC">
        <w:rPr>
          <w:sz w:val="16"/>
          <w:szCs w:val="16"/>
        </w:rPr>
        <w:t>idf</w:t>
      </w:r>
      <w:proofErr w:type="spellEnd"/>
      <w:r w:rsidR="00C6651D" w:rsidRPr="00246EBC">
        <w:rPr>
          <w:sz w:val="16"/>
          <w:szCs w:val="16"/>
        </w:rPr>
        <w:t>}</w:t>
      </w:r>
      <w:r w:rsidR="00415910" w:rsidRPr="00246EBC">
        <w:rPr>
          <w:sz w:val="16"/>
          <w:szCs w:val="16"/>
        </w:rPr>
        <w:t>}</w:t>
      </w:r>
    </w:p>
    <w:p w14:paraId="1CFFBDE0" w14:textId="611F2E03" w:rsidR="0096230C" w:rsidRPr="003323F0" w:rsidRDefault="0096230C" w:rsidP="0022794B">
      <w:pPr>
        <w:ind w:left="720" w:firstLine="720"/>
        <w:rPr>
          <w:sz w:val="14"/>
          <w:szCs w:val="14"/>
        </w:rPr>
      </w:pPr>
      <w:r w:rsidRPr="003323F0">
        <w:rPr>
          <w:sz w:val="14"/>
          <w:szCs w:val="14"/>
        </w:rPr>
        <w:t xml:space="preserve"> ______________________________________________________________________</w:t>
      </w:r>
    </w:p>
    <w:p w14:paraId="44F7E6EF" w14:textId="77777777" w:rsidR="0096230C" w:rsidRPr="003323F0" w:rsidRDefault="0096230C" w:rsidP="0096230C">
      <w:pPr>
        <w:rPr>
          <w:sz w:val="12"/>
          <w:szCs w:val="12"/>
        </w:rPr>
      </w:pPr>
    </w:p>
    <w:tbl>
      <w:tblPr>
        <w:tblStyle w:val="TableGrid"/>
        <w:tblW w:w="109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930"/>
        <w:gridCol w:w="1021"/>
        <w:gridCol w:w="743"/>
        <w:gridCol w:w="745"/>
        <w:gridCol w:w="930"/>
        <w:gridCol w:w="764"/>
        <w:gridCol w:w="720"/>
        <w:gridCol w:w="1028"/>
        <w:gridCol w:w="885"/>
        <w:gridCol w:w="1147"/>
      </w:tblGrid>
      <w:tr w:rsidR="001B0B4C" w:rsidRPr="003323F0" w14:paraId="0B3259D1" w14:textId="77777777" w:rsidTr="00CD5533">
        <w:trPr>
          <w:trHeight w:val="294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2CF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7FD2D25C" w14:textId="77777777" w:rsidR="001B0B4C" w:rsidRPr="003323F0" w:rsidRDefault="001B0B4C">
            <w:pPr>
              <w:jc w:val="center"/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Subjects</w:t>
            </w:r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1AAB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1E54E6B8" w14:textId="77777777" w:rsidR="001B0B4C" w:rsidRPr="003323F0" w:rsidRDefault="001B0B4C">
            <w:pPr>
              <w:rPr>
                <w:sz w:val="14"/>
                <w:szCs w:val="14"/>
              </w:rPr>
            </w:pPr>
            <w:proofErr w:type="spellStart"/>
            <w:r w:rsidRPr="003323F0">
              <w:rPr>
                <w:sz w:val="14"/>
                <w:szCs w:val="14"/>
              </w:rPr>
              <w:t>Subj</w:t>
            </w:r>
            <w:proofErr w:type="spellEnd"/>
          </w:p>
          <w:p w14:paraId="3A23D718" w14:textId="77777777" w:rsidR="001B0B4C" w:rsidRPr="003323F0" w:rsidRDefault="001B0B4C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Max</w:t>
            </w:r>
          </w:p>
          <w:p w14:paraId="0BFF7AAE" w14:textId="77777777" w:rsidR="001B0B4C" w:rsidRPr="003323F0" w:rsidRDefault="001B0B4C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Marks</w:t>
            </w:r>
          </w:p>
        </w:tc>
        <w:tc>
          <w:tcPr>
            <w:tcW w:w="5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1936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485E08B4" w14:textId="77777777" w:rsidR="001B0B4C" w:rsidRPr="003323F0" w:rsidRDefault="001B0B4C">
            <w:pPr>
              <w:jc w:val="center"/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MARKS OBTAINED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C44B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18F76876" w14:textId="77777777" w:rsidR="001B0B4C" w:rsidRPr="003323F0" w:rsidRDefault="001B0B4C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 xml:space="preserve">Pass / </w:t>
            </w:r>
          </w:p>
          <w:p w14:paraId="666F29F7" w14:textId="77777777" w:rsidR="001B0B4C" w:rsidRPr="003323F0" w:rsidRDefault="001B0B4C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Fail</w:t>
            </w:r>
          </w:p>
          <w:p w14:paraId="51A9E449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7DA7B283" w14:textId="77777777" w:rsidR="001B0B4C" w:rsidRPr="003323F0" w:rsidRDefault="001B0B4C">
            <w:pPr>
              <w:rPr>
                <w:sz w:val="14"/>
                <w:szCs w:val="14"/>
              </w:rPr>
            </w:pPr>
          </w:p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3E4F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10FB13C6" w14:textId="77777777" w:rsidR="001B0B4C" w:rsidRPr="003323F0" w:rsidRDefault="001B0B4C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Remarks</w:t>
            </w:r>
          </w:p>
        </w:tc>
      </w:tr>
      <w:tr w:rsidR="001B0B4C" w:rsidRPr="003323F0" w14:paraId="469CA4CB" w14:textId="77777777" w:rsidTr="00CD5533">
        <w:trPr>
          <w:trHeight w:val="293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53F6" w14:textId="140663B5" w:rsidR="001B0B4C" w:rsidRPr="003323F0" w:rsidRDefault="001B0B4C">
            <w:pPr>
              <w:rPr>
                <w:sz w:val="14"/>
                <w:szCs w:val="14"/>
              </w:rPr>
            </w:pP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BE36" w14:textId="77777777" w:rsidR="001B0B4C" w:rsidRPr="003323F0" w:rsidRDefault="001B0B4C">
            <w:pPr>
              <w:rPr>
                <w:sz w:val="14"/>
                <w:szCs w:val="14"/>
              </w:rPr>
            </w:pP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0027" w14:textId="77777777" w:rsidR="001B0B4C" w:rsidRPr="003323F0" w:rsidRDefault="001B0B4C">
            <w:pPr>
              <w:jc w:val="center"/>
              <w:rPr>
                <w:sz w:val="14"/>
                <w:szCs w:val="14"/>
              </w:rPr>
            </w:pPr>
          </w:p>
          <w:p w14:paraId="746D862C" w14:textId="77777777" w:rsidR="001B0B4C" w:rsidRPr="003323F0" w:rsidRDefault="001B0B4C">
            <w:pPr>
              <w:jc w:val="center"/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HSSC-|</w:t>
            </w:r>
          </w:p>
        </w:tc>
        <w:tc>
          <w:tcPr>
            <w:tcW w:w="3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340E" w14:textId="77777777" w:rsidR="001B0B4C" w:rsidRPr="003323F0" w:rsidRDefault="001B0B4C">
            <w:pPr>
              <w:jc w:val="center"/>
              <w:rPr>
                <w:sz w:val="14"/>
                <w:szCs w:val="14"/>
              </w:rPr>
            </w:pPr>
          </w:p>
          <w:p w14:paraId="16F6D07C" w14:textId="77777777" w:rsidR="001B0B4C" w:rsidRPr="003323F0" w:rsidRDefault="001B0B4C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 xml:space="preserve">               HSSC-||</w:t>
            </w: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DEE5" w14:textId="77777777" w:rsidR="001B0B4C" w:rsidRPr="003323F0" w:rsidRDefault="001B0B4C">
            <w:pPr>
              <w:rPr>
                <w:sz w:val="14"/>
                <w:szCs w:val="14"/>
              </w:rPr>
            </w:pPr>
          </w:p>
        </w:tc>
        <w:tc>
          <w:tcPr>
            <w:tcW w:w="1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B35D" w14:textId="77777777" w:rsidR="001B0B4C" w:rsidRPr="003323F0" w:rsidRDefault="001B0B4C">
            <w:pPr>
              <w:rPr>
                <w:sz w:val="14"/>
                <w:szCs w:val="14"/>
              </w:rPr>
            </w:pPr>
          </w:p>
        </w:tc>
      </w:tr>
      <w:tr w:rsidR="001B0B4C" w:rsidRPr="003323F0" w14:paraId="7D2956B8" w14:textId="77777777" w:rsidTr="00CD5533">
        <w:trPr>
          <w:trHeight w:val="34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C775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55728076" w14:textId="0596BB24" w:rsidR="001B0B4C" w:rsidRPr="003323F0" w:rsidRDefault="001B0B4C">
            <w:pPr>
              <w:rPr>
                <w:sz w:val="14"/>
                <w:szCs w:val="14"/>
              </w:rPr>
            </w:pP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081C" w14:textId="77777777" w:rsidR="001B0B4C" w:rsidRPr="003323F0" w:rsidRDefault="001B0B4C">
            <w:pPr>
              <w:rPr>
                <w:sz w:val="14"/>
                <w:szCs w:val="1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F177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64422D28" w14:textId="77777777" w:rsidR="001B0B4C" w:rsidRPr="003323F0" w:rsidRDefault="001B0B4C">
            <w:pPr>
              <w:rPr>
                <w:sz w:val="14"/>
                <w:szCs w:val="14"/>
              </w:rPr>
            </w:pPr>
            <w:proofErr w:type="spellStart"/>
            <w:r w:rsidRPr="003323F0">
              <w:rPr>
                <w:sz w:val="14"/>
                <w:szCs w:val="14"/>
              </w:rPr>
              <w:t>Th</w:t>
            </w:r>
            <w:proofErr w:type="spellEnd"/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49F2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66E0B0C3" w14:textId="77777777" w:rsidR="001B0B4C" w:rsidRPr="003323F0" w:rsidRDefault="001B0B4C">
            <w:pPr>
              <w:rPr>
                <w:sz w:val="14"/>
                <w:szCs w:val="14"/>
              </w:rPr>
            </w:pPr>
            <w:proofErr w:type="spellStart"/>
            <w:r w:rsidRPr="003323F0">
              <w:rPr>
                <w:sz w:val="14"/>
                <w:szCs w:val="14"/>
              </w:rPr>
              <w:t>Pe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F9A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34CB2CF7" w14:textId="77777777" w:rsidR="001B0B4C" w:rsidRPr="003323F0" w:rsidRDefault="001B0B4C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Total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C749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27522745" w14:textId="77777777" w:rsidR="001B0B4C" w:rsidRPr="003323F0" w:rsidRDefault="001B0B4C">
            <w:pPr>
              <w:rPr>
                <w:sz w:val="14"/>
                <w:szCs w:val="14"/>
              </w:rPr>
            </w:pPr>
            <w:proofErr w:type="spellStart"/>
            <w:r w:rsidRPr="003323F0">
              <w:rPr>
                <w:sz w:val="14"/>
                <w:szCs w:val="14"/>
              </w:rPr>
              <w:t>Th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3D56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7E72D9B7" w14:textId="77777777" w:rsidR="001B0B4C" w:rsidRPr="003323F0" w:rsidRDefault="001B0B4C">
            <w:pPr>
              <w:rPr>
                <w:sz w:val="14"/>
                <w:szCs w:val="14"/>
              </w:rPr>
            </w:pPr>
            <w:proofErr w:type="spellStart"/>
            <w:r w:rsidRPr="003323F0">
              <w:rPr>
                <w:sz w:val="14"/>
                <w:szCs w:val="14"/>
              </w:rPr>
              <w:t>Pr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3AA4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7131747A" w14:textId="77777777" w:rsidR="001B0B4C" w:rsidRPr="003323F0" w:rsidRDefault="001B0B4C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Total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506D" w14:textId="77777777" w:rsidR="001B0B4C" w:rsidRPr="003323F0" w:rsidRDefault="001B0B4C">
            <w:pPr>
              <w:rPr>
                <w:sz w:val="14"/>
                <w:szCs w:val="14"/>
              </w:rPr>
            </w:pPr>
          </w:p>
          <w:p w14:paraId="047032DA" w14:textId="77777777" w:rsidR="001B0B4C" w:rsidRPr="003323F0" w:rsidRDefault="001B0B4C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P-| &amp; ||</w:t>
            </w: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B9316" w14:textId="77777777" w:rsidR="001B0B4C" w:rsidRPr="003323F0" w:rsidRDefault="001B0B4C">
            <w:pPr>
              <w:rPr>
                <w:sz w:val="14"/>
                <w:szCs w:val="14"/>
              </w:rPr>
            </w:pPr>
          </w:p>
        </w:tc>
        <w:tc>
          <w:tcPr>
            <w:tcW w:w="1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68E2E" w14:textId="77777777" w:rsidR="001B0B4C" w:rsidRPr="003323F0" w:rsidRDefault="001B0B4C">
            <w:pPr>
              <w:rPr>
                <w:sz w:val="14"/>
                <w:szCs w:val="14"/>
              </w:rPr>
            </w:pPr>
          </w:p>
        </w:tc>
      </w:tr>
      <w:tr w:rsidR="00232A61" w:rsidRPr="003323F0" w14:paraId="0789B668" w14:textId="77777777" w:rsidTr="00CD5533">
        <w:trPr>
          <w:trHeight w:val="36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D325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72E1077B" w14:textId="7DE038AC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ENGLISH COMPULSORY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DB34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3DE9001B" w14:textId="4B92F0E2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4E3C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2EB5E08E" w14:textId="16A6EC13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R_C_A_X_eng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4D32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12746BC6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02F3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175749A6" w14:textId="45C415CB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R_C_A_X_eng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24F7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0AB11A0F" w14:textId="0814BC2D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{{R_C_A_X_eng2}}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6021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459A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3211B20C" w14:textId="460B211A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{{R_C_A_X_eng2}}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4985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6BE84AF3" w14:textId="24683EA3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R_C_A_X_eng_T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B416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49904F40" w14:textId="45153BAB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sts_e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3792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</w:tr>
      <w:tr w:rsidR="00232A61" w:rsidRPr="003323F0" w14:paraId="0A2543D3" w14:textId="77777777" w:rsidTr="00CD5533">
        <w:trPr>
          <w:trHeight w:val="36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6981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08075CC6" w14:textId="384AAFF0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URDU COMPULSORY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35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1D7EC26B" w14:textId="77BB44AE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77C2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22F535F9" w14:textId="14962FC4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R_C_A_X_urdu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66A7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EDE1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7382DC4C" w14:textId="3E75A243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R_C_A_X_urdu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028F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7E4A4252" w14:textId="1E83BC41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{{R_C_A_X_urdu2}}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4798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4F7C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6DCA32CF" w14:textId="0BEA2449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{{R_C_A_X_urdu2}}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051E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010C2FEF" w14:textId="286777B6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R_C_A_X_urdu_T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E0CC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4B978A43" w14:textId="5A9EDCAC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sts_u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0D27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</w:tr>
      <w:tr w:rsidR="00232A61" w:rsidRPr="003323F0" w14:paraId="10DB6AAB" w14:textId="77777777" w:rsidTr="00CD5533">
        <w:trPr>
          <w:trHeight w:val="36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A109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03D9B6A2" w14:textId="59182A1B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ISLAMIC EDUCATION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C8D6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52400897" w14:textId="44939CDF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100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7DC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7D967B58" w14:textId="045278E1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R_C_A_X_isl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CDCA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D537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4D118ABC" w14:textId="15A269FD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R_C_A_X_isl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BBA4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35042BA9" w14:textId="4D3A5CB1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{{R_C_A_X_isl2}}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B24E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FB9C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67C45837" w14:textId="77DC4385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{{R_C_A_X_isl2}}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D954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727915D0" w14:textId="79C57D5E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R_C_A_X_is_Tl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2251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2A46B29E" w14:textId="1B848C40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sts_i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1A28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</w:tr>
      <w:tr w:rsidR="00232A61" w:rsidRPr="003323F0" w14:paraId="51E2BF8F" w14:textId="77777777" w:rsidTr="00CD5533">
        <w:trPr>
          <w:trHeight w:val="36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D898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785D1B14" w14:textId="638B9224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PAKISTAN STUDIES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4707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26E4C2A2" w14:textId="6E58B713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100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E49F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310B77C6" w14:textId="7D8FFD4E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R_C_A_X_pakS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63E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8D68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0C07EDCD" w14:textId="10CD9F8F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R_C_A_X_pakS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A8A2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273A8A92" w14:textId="5302C1E0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{{R_C_A_X_pakS2}}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C641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653E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15DC5C78" w14:textId="72C2AC39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{{R_C_A_X_pakS2}}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7999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41D42B8E" w14:textId="548E7FB1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R_C_A_X_pakS_T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33CB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0397B6C3" w14:textId="47053DF4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sts_pk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17F3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</w:tr>
      <w:tr w:rsidR="00232A61" w:rsidRPr="003323F0" w14:paraId="365D29EB" w14:textId="77777777" w:rsidTr="00CD5533">
        <w:trPr>
          <w:trHeight w:val="377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BB94" w14:textId="0292DEF9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42B7BC16" w14:textId="2684B573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MATHEMATICS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4471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1DB76EFD" w14:textId="73729CA8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289C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2129A5F8" w14:textId="6469A696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R_C_A_X_math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EE90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47F2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4B5CF17D" w14:textId="35E8D62C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R_C_A_X_math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7773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47A926D2" w14:textId="2BD48478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{{R_C_A_X_math2}}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1B09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A5FE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0C70EC75" w14:textId="6FADEEF7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{{R_C_A_X_math2}}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CEB7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632C0338" w14:textId="4D190981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R_C_A_X_math_T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534E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  <w:p w14:paraId="2A845675" w14:textId="2F269727" w:rsidR="00232A61" w:rsidRPr="003323F0" w:rsidRDefault="00232A6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sts_m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9B8C" w14:textId="77777777" w:rsidR="00232A61" w:rsidRPr="003323F0" w:rsidRDefault="00232A61" w:rsidP="00232A61">
            <w:pPr>
              <w:rPr>
                <w:sz w:val="14"/>
                <w:szCs w:val="14"/>
              </w:rPr>
            </w:pPr>
          </w:p>
        </w:tc>
      </w:tr>
      <w:tr w:rsidR="00AF3521" w:rsidRPr="003323F0" w14:paraId="48EC6010" w14:textId="77777777" w:rsidTr="00CD5533">
        <w:trPr>
          <w:trHeight w:val="34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F0F7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2AB21058" w14:textId="5E05E1F6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PHYSICS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D1AB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0C29C6EE" w14:textId="47A851AE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DEAB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39C14C76" w14:textId="0E4A7C8A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R_C_A_X_phy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26F4" w14:textId="22813AC0" w:rsidR="00AF3521" w:rsidRPr="003323F0" w:rsidRDefault="00AF3521" w:rsidP="00232A61">
            <w:pPr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C27D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3FA6418C" w14:textId="5F3D13E5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R_C_A_X_phy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8704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682D68B4" w14:textId="12EABE1F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{{R_C_A_X_phy2}}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9227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3116C138" w14:textId="52C11DB2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 R_C_A_X_phy2_p}}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4D01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50FF5689" w14:textId="6A0519B8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{{R_C_A_X_phy2}}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0788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6EA7B3C3" w14:textId="604B8ACF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R_C_A_X_phy_T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2F0C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32A8328E" w14:textId="56E3C73B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sts_ph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4F05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</w:tc>
      </w:tr>
      <w:tr w:rsidR="00AF3521" w:rsidRPr="003323F0" w14:paraId="7FBB32A5" w14:textId="77777777" w:rsidTr="00CD5533">
        <w:trPr>
          <w:trHeight w:val="72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B550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2F2E195C" w14:textId="017C2D8F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CHEMISTRY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829F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168FA635" w14:textId="488FB71F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B2B5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1FE7F32E" w14:textId="414D52A2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R_C_A_X_che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9966" w14:textId="52B7AAFF" w:rsidR="00AF3521" w:rsidRPr="003323F0" w:rsidRDefault="00AF3521" w:rsidP="00232A61">
            <w:pPr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6B59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7751AC0A" w14:textId="4483F46C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R_C_A_X_che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901B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1341F279" w14:textId="528C6C86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{{R_C_A_X_che2}}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3F12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63FFC2BA" w14:textId="6F6CD677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 R_C_A_X_che2_p}}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F1F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65DE514E" w14:textId="26791B82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{{R_C_A_X_che2}}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6F83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1CE20138" w14:textId="541C6495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R_C_A_X_che_T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9A41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  <w:p w14:paraId="255579B1" w14:textId="7B5F0376" w:rsidR="00AF3521" w:rsidRPr="003323F0" w:rsidRDefault="00AF3521" w:rsidP="00232A61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sts_ch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458E" w14:textId="77777777" w:rsidR="00AF3521" w:rsidRPr="003323F0" w:rsidRDefault="00AF3521" w:rsidP="00232A61">
            <w:pPr>
              <w:rPr>
                <w:sz w:val="14"/>
                <w:szCs w:val="14"/>
              </w:rPr>
            </w:pPr>
          </w:p>
        </w:tc>
      </w:tr>
      <w:tr w:rsidR="00AF3521" w:rsidRPr="003323F0" w14:paraId="238251F3" w14:textId="77777777" w:rsidTr="00CD5533">
        <w:trPr>
          <w:trHeight w:val="34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4BB5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  <w:p w14:paraId="18CD3958" w14:textId="77777777" w:rsidR="00AF3521" w:rsidRPr="003323F0" w:rsidRDefault="00AF3521" w:rsidP="00B42324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BIOLOGY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AF9A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  <w:p w14:paraId="51E65720" w14:textId="77777777" w:rsidR="00AF3521" w:rsidRPr="003323F0" w:rsidRDefault="00AF3521" w:rsidP="00B42324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389A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  <w:p w14:paraId="52ED147B" w14:textId="65A84243" w:rsidR="00AF3521" w:rsidRPr="003323F0" w:rsidRDefault="00AF3521" w:rsidP="00B42324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R_C_A_X_bio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96C9" w14:textId="6B27CAE8" w:rsidR="00AF3521" w:rsidRPr="003323F0" w:rsidRDefault="00AF3521" w:rsidP="00B42324">
            <w:pPr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4775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  <w:p w14:paraId="49D97B2E" w14:textId="50740F12" w:rsidR="00AF3521" w:rsidRPr="003323F0" w:rsidRDefault="00AF3521" w:rsidP="00B42324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R_C_A_X_bio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85E0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  <w:p w14:paraId="31519D8A" w14:textId="702C3289" w:rsidR="00AF3521" w:rsidRPr="003323F0" w:rsidRDefault="00AF3521" w:rsidP="00B42324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{{R_C_A_X_bio2}}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9372" w14:textId="20A66D72" w:rsidR="00AF3521" w:rsidRPr="003323F0" w:rsidRDefault="00AF3521" w:rsidP="00B42324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 R_C_A_X_bio2_p}}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1EEA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  <w:p w14:paraId="0BA5DBC6" w14:textId="6A61A443" w:rsidR="00AF3521" w:rsidRPr="003323F0" w:rsidRDefault="00AF3521" w:rsidP="00B42324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{{R_C_A_X_bio2}}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EF27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  <w:p w14:paraId="409F9C29" w14:textId="3FD471BE" w:rsidR="00AF3521" w:rsidRPr="003323F0" w:rsidRDefault="00AF3521" w:rsidP="00B42324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R_C_A_X_bio_T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A770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  <w:p w14:paraId="39C245A9" w14:textId="0714CEB1" w:rsidR="00AF3521" w:rsidRPr="003323F0" w:rsidRDefault="00AF3521" w:rsidP="00B42324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</w:t>
            </w:r>
            <w:proofErr w:type="spellStart"/>
            <w:r w:rsidRPr="003323F0">
              <w:rPr>
                <w:sz w:val="14"/>
                <w:szCs w:val="14"/>
              </w:rPr>
              <w:t>sts_bio</w:t>
            </w:r>
            <w:proofErr w:type="spellEnd"/>
            <w:r w:rsidRPr="003323F0">
              <w:rPr>
                <w:sz w:val="14"/>
                <w:szCs w:val="14"/>
              </w:rPr>
              <w:t>}}</w:t>
            </w:r>
          </w:p>
          <w:p w14:paraId="6CF7334B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A859" w14:textId="77777777" w:rsidR="00AF3521" w:rsidRPr="003323F0" w:rsidRDefault="00AF3521" w:rsidP="00B42324">
            <w:pPr>
              <w:rPr>
                <w:sz w:val="14"/>
                <w:szCs w:val="14"/>
              </w:rPr>
            </w:pPr>
          </w:p>
        </w:tc>
      </w:tr>
    </w:tbl>
    <w:p w14:paraId="7BCC6902" w14:textId="77777777" w:rsidR="0096230C" w:rsidRPr="003323F0" w:rsidRDefault="0096230C" w:rsidP="0096230C">
      <w:pPr>
        <w:rPr>
          <w:sz w:val="16"/>
          <w:szCs w:val="16"/>
        </w:rPr>
      </w:pPr>
    </w:p>
    <w:p w14:paraId="3C0B83CD" w14:textId="77777777" w:rsidR="00DF2ABB" w:rsidRPr="003323F0" w:rsidRDefault="00DF2ABB" w:rsidP="00315218">
      <w:pPr>
        <w:rPr>
          <w:sz w:val="14"/>
          <w:szCs w:val="14"/>
        </w:rPr>
      </w:pPr>
    </w:p>
    <w:p w14:paraId="0D8595B7" w14:textId="22B33841" w:rsidR="0096230C" w:rsidRPr="003323F0" w:rsidRDefault="0096230C" w:rsidP="00315218">
      <w:pPr>
        <w:rPr>
          <w:sz w:val="14"/>
          <w:szCs w:val="14"/>
        </w:rPr>
      </w:pPr>
      <w:r w:rsidRPr="003323F0">
        <w:rPr>
          <w:sz w:val="14"/>
          <w:szCs w:val="14"/>
        </w:rPr>
        <w:t xml:space="preserve">Total Marks Obtained </w:t>
      </w:r>
      <w:r w:rsidR="00315218" w:rsidRPr="003323F0">
        <w:rPr>
          <w:sz w:val="14"/>
          <w:szCs w:val="14"/>
        </w:rPr>
        <w:t xml:space="preserve"> </w:t>
      </w:r>
      <w:r w:rsidR="00567E5E">
        <w:rPr>
          <w:sz w:val="14"/>
          <w:szCs w:val="14"/>
        </w:rPr>
        <w:t xml:space="preserve">  </w:t>
      </w:r>
      <w:r w:rsidR="00315218" w:rsidRPr="003323F0">
        <w:rPr>
          <w:sz w:val="14"/>
          <w:szCs w:val="14"/>
        </w:rPr>
        <w:t xml:space="preserve"> </w:t>
      </w:r>
      <w:r w:rsidR="009E1C33" w:rsidRPr="00BF1FD0">
        <w:rPr>
          <w:u w:val="single"/>
        </w:rPr>
        <w:t>{{</w:t>
      </w:r>
      <w:proofErr w:type="spellStart"/>
      <w:r w:rsidR="009E1C33" w:rsidRPr="00BF1FD0">
        <w:rPr>
          <w:u w:val="single"/>
        </w:rPr>
        <w:t>total_mark_obt</w:t>
      </w:r>
      <w:proofErr w:type="spellEnd"/>
      <w:r w:rsidR="009E1C33" w:rsidRPr="00BF1FD0">
        <w:rPr>
          <w:u w:val="single"/>
        </w:rPr>
        <w:t>}}</w:t>
      </w:r>
      <w:r w:rsidR="00813AE7" w:rsidRPr="00BF1FD0">
        <w:rPr>
          <w:u w:val="single"/>
        </w:rPr>
        <w:t xml:space="preserve"> / {{</w:t>
      </w:r>
      <w:proofErr w:type="spellStart"/>
      <w:r w:rsidR="00813AE7" w:rsidRPr="00BF1FD0">
        <w:rPr>
          <w:u w:val="single"/>
        </w:rPr>
        <w:t>total_marks</w:t>
      </w:r>
      <w:proofErr w:type="spellEnd"/>
      <w:r w:rsidR="00813AE7" w:rsidRPr="00BF1FD0">
        <w:rPr>
          <w:u w:val="single"/>
        </w:rPr>
        <w:t>}</w:t>
      </w:r>
      <w:proofErr w:type="gramStart"/>
      <w:r w:rsidR="00813AE7" w:rsidRPr="00BF1FD0">
        <w:rPr>
          <w:u w:val="single"/>
        </w:rPr>
        <w:t>}</w:t>
      </w:r>
      <w:r w:rsidR="009E1C33" w:rsidRPr="00BF1FD0">
        <w:rPr>
          <w:u w:val="single"/>
        </w:rPr>
        <w:t>_</w:t>
      </w:r>
      <w:proofErr w:type="gramEnd"/>
      <w:r w:rsidR="00E62782" w:rsidRPr="00BF1FD0">
        <w:rPr>
          <w:u w:val="single"/>
        </w:rPr>
        <w:t xml:space="preserve"> </w:t>
      </w:r>
      <w:r w:rsidR="009E1C33" w:rsidRPr="003323F0">
        <w:rPr>
          <w:sz w:val="14"/>
          <w:szCs w:val="14"/>
          <w:u w:val="single"/>
        </w:rPr>
        <w:t>________________________</w:t>
      </w:r>
      <w:r w:rsidR="00315218" w:rsidRPr="003323F0">
        <w:rPr>
          <w:sz w:val="14"/>
          <w:szCs w:val="14"/>
          <w:u w:val="single"/>
        </w:rPr>
        <w:t>________________________________</w:t>
      </w:r>
    </w:p>
    <w:p w14:paraId="497BD26A" w14:textId="739EE4D4" w:rsidR="0096230C" w:rsidRPr="003323F0" w:rsidRDefault="0096230C" w:rsidP="0096230C">
      <w:pPr>
        <w:rPr>
          <w:sz w:val="14"/>
          <w:szCs w:val="14"/>
          <w:u w:val="single"/>
        </w:rPr>
      </w:pPr>
      <w:r w:rsidRPr="003323F0">
        <w:rPr>
          <w:sz w:val="14"/>
          <w:szCs w:val="14"/>
        </w:rPr>
        <w:tab/>
        <w:t xml:space="preserve">      NOTE:      </w:t>
      </w:r>
      <w:r w:rsidRPr="003323F0">
        <w:rPr>
          <w:sz w:val="14"/>
          <w:szCs w:val="14"/>
          <w:u w:val="single"/>
        </w:rPr>
        <w:t xml:space="preserve">The marks awarded for part-|| is the best prediction of the performance and has been awarded </w:t>
      </w:r>
    </w:p>
    <w:p w14:paraId="3BEC0214" w14:textId="68187B6D" w:rsidR="0096230C" w:rsidRPr="003323F0" w:rsidRDefault="0096230C" w:rsidP="0096230C">
      <w:pPr>
        <w:rPr>
          <w:sz w:val="14"/>
          <w:szCs w:val="14"/>
        </w:rPr>
      </w:pPr>
      <w:r w:rsidRPr="003323F0">
        <w:rPr>
          <w:sz w:val="14"/>
          <w:szCs w:val="14"/>
        </w:rPr>
        <w:tab/>
      </w:r>
      <w:r w:rsidRPr="003323F0">
        <w:rPr>
          <w:sz w:val="14"/>
          <w:szCs w:val="14"/>
        </w:rPr>
        <w:tab/>
        <w:t xml:space="preserve">          </w:t>
      </w:r>
      <w:proofErr w:type="gramStart"/>
      <w:r w:rsidRPr="003323F0">
        <w:rPr>
          <w:sz w:val="14"/>
          <w:szCs w:val="14"/>
          <w:u w:val="single"/>
        </w:rPr>
        <w:t>based</w:t>
      </w:r>
      <w:proofErr w:type="gramEnd"/>
      <w:r w:rsidRPr="003323F0">
        <w:rPr>
          <w:sz w:val="14"/>
          <w:szCs w:val="14"/>
          <w:u w:val="single"/>
        </w:rPr>
        <w:t xml:space="preserve"> on the formulate and guidelines approved by the Government of Pakistan</w:t>
      </w:r>
      <w:r w:rsidRPr="003323F0">
        <w:rPr>
          <w:sz w:val="14"/>
          <w:szCs w:val="14"/>
        </w:rPr>
        <w:t xml:space="preserve"> </w:t>
      </w:r>
    </w:p>
    <w:p w14:paraId="51015A24" w14:textId="77777777" w:rsidR="0096230C" w:rsidRPr="003323F0" w:rsidRDefault="0096230C" w:rsidP="0096230C">
      <w:pPr>
        <w:rPr>
          <w:sz w:val="14"/>
          <w:szCs w:val="14"/>
        </w:rPr>
      </w:pPr>
    </w:p>
    <w:p w14:paraId="6B49B031" w14:textId="77777777" w:rsidR="00373238" w:rsidRPr="003323F0" w:rsidRDefault="00373238" w:rsidP="0096230C">
      <w:pPr>
        <w:rPr>
          <w:sz w:val="16"/>
          <w:szCs w:val="16"/>
        </w:rPr>
      </w:pPr>
      <w:r w:rsidRPr="003323F0">
        <w:rPr>
          <w:sz w:val="16"/>
          <w:szCs w:val="16"/>
        </w:rPr>
        <w:t xml:space="preserve">Date of Birth </w:t>
      </w:r>
      <w:r w:rsidRPr="003323F0">
        <w:rPr>
          <w:sz w:val="16"/>
          <w:szCs w:val="16"/>
        </w:rPr>
        <w:tab/>
        <w:t xml:space="preserve">      </w:t>
      </w:r>
      <w:r w:rsidR="001E50D1" w:rsidRPr="003323F0">
        <w:rPr>
          <w:sz w:val="16"/>
          <w:szCs w:val="16"/>
        </w:rPr>
        <w:t>{</w:t>
      </w:r>
      <w:r w:rsidRPr="003323F0">
        <w:rPr>
          <w:sz w:val="16"/>
          <w:szCs w:val="16"/>
        </w:rPr>
        <w:t>{DOB}</w:t>
      </w:r>
      <w:r w:rsidR="001E50D1" w:rsidRPr="003323F0">
        <w:rPr>
          <w:sz w:val="16"/>
          <w:szCs w:val="16"/>
        </w:rPr>
        <w:t>}</w:t>
      </w:r>
    </w:p>
    <w:p w14:paraId="140D91E2" w14:textId="04F92F35" w:rsidR="0096230C" w:rsidRPr="003323F0" w:rsidRDefault="0096230C" w:rsidP="007C719D">
      <w:pPr>
        <w:spacing w:line="120" w:lineRule="auto"/>
        <w:ind w:left="720" w:firstLine="720"/>
        <w:rPr>
          <w:sz w:val="16"/>
          <w:szCs w:val="16"/>
        </w:rPr>
      </w:pPr>
      <w:r w:rsidRPr="003323F0">
        <w:rPr>
          <w:sz w:val="16"/>
          <w:szCs w:val="16"/>
        </w:rPr>
        <w:t>____________________________________________________________________</w:t>
      </w:r>
    </w:p>
    <w:p w14:paraId="5F963E89" w14:textId="5C8718F8" w:rsidR="00DF2ABB" w:rsidRPr="003323F0" w:rsidRDefault="00957B6E" w:rsidP="00DF2ABB">
      <w:pPr>
        <w:tabs>
          <w:tab w:val="left" w:pos="1650"/>
        </w:tabs>
        <w:rPr>
          <w:sz w:val="16"/>
          <w:szCs w:val="16"/>
        </w:rPr>
      </w:pPr>
      <w:r w:rsidRPr="003323F0">
        <w:rPr>
          <w:sz w:val="16"/>
          <w:szCs w:val="16"/>
        </w:rPr>
        <w:tab/>
      </w:r>
    </w:p>
    <w:p w14:paraId="34A289F7" w14:textId="1E65241A" w:rsidR="00957B6E" w:rsidRPr="003323F0" w:rsidRDefault="00DF2ABB" w:rsidP="00957B6E">
      <w:pPr>
        <w:tabs>
          <w:tab w:val="left" w:pos="1650"/>
        </w:tabs>
        <w:rPr>
          <w:sz w:val="16"/>
          <w:szCs w:val="16"/>
        </w:rPr>
      </w:pPr>
      <w:r w:rsidRPr="003323F0">
        <w:rPr>
          <w:sz w:val="16"/>
          <w:szCs w:val="16"/>
        </w:rPr>
        <w:tab/>
      </w:r>
      <w:r w:rsidR="009E1C33" w:rsidRPr="003323F0">
        <w:rPr>
          <w:sz w:val="16"/>
          <w:szCs w:val="16"/>
        </w:rPr>
        <w:t>{{Dated}}</w:t>
      </w:r>
    </w:p>
    <w:p w14:paraId="67A239EE" w14:textId="5EC8B9E8" w:rsidR="0096230C" w:rsidRPr="003323F0" w:rsidRDefault="0096230C" w:rsidP="00DF2ABB">
      <w:pPr>
        <w:tabs>
          <w:tab w:val="left" w:pos="6615"/>
        </w:tabs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 xml:space="preserve">Islamabad </w:t>
      </w:r>
      <w:r w:rsidR="00315218" w:rsidRPr="003323F0">
        <w:rPr>
          <w:sz w:val="16"/>
          <w:szCs w:val="16"/>
        </w:rPr>
        <w:t>Dated _</w:t>
      </w:r>
      <w:r w:rsidRPr="003323F0">
        <w:rPr>
          <w:sz w:val="16"/>
          <w:szCs w:val="16"/>
        </w:rPr>
        <w:t>______________</w:t>
      </w:r>
      <w:r w:rsidR="002619ED" w:rsidRPr="003323F0">
        <w:rPr>
          <w:sz w:val="16"/>
          <w:szCs w:val="16"/>
        </w:rPr>
        <w:tab/>
      </w:r>
      <w:r w:rsidR="00DF2ABB" w:rsidRPr="003323F0">
        <w:rPr>
          <w:sz w:val="16"/>
          <w:szCs w:val="16"/>
        </w:rPr>
        <w:t xml:space="preserve">                   </w:t>
      </w:r>
    </w:p>
    <w:p w14:paraId="4160DB1F" w14:textId="358E4DAC" w:rsidR="0096230C" w:rsidRPr="003323F0" w:rsidRDefault="002619ED" w:rsidP="002619ED">
      <w:pPr>
        <w:rPr>
          <w:sz w:val="12"/>
          <w:szCs w:val="12"/>
        </w:rPr>
      </w:pPr>
      <w:r w:rsidRPr="003323F0">
        <w:rPr>
          <w:sz w:val="12"/>
          <w:szCs w:val="12"/>
        </w:rPr>
        <w:t>Note Errors / Omissions excepted</w:t>
      </w:r>
      <w:r w:rsidR="0096230C" w:rsidRPr="003323F0">
        <w:rPr>
          <w:sz w:val="12"/>
          <w:szCs w:val="12"/>
        </w:rPr>
        <w:tab/>
        <w:t xml:space="preserve">    </w:t>
      </w:r>
    </w:p>
    <w:p w14:paraId="3BC31A51" w14:textId="77777777" w:rsidR="0096230C" w:rsidRPr="003323F0" w:rsidRDefault="0096230C" w:rsidP="0096230C">
      <w:pPr>
        <w:rPr>
          <w:sz w:val="12"/>
          <w:szCs w:val="12"/>
        </w:rPr>
      </w:pPr>
    </w:p>
    <w:p w14:paraId="2980EA20" w14:textId="0508646C" w:rsidR="00DF2ABB" w:rsidRPr="003323F0" w:rsidRDefault="0096230C" w:rsidP="00C22881">
      <w:pPr>
        <w:tabs>
          <w:tab w:val="left" w:pos="8509"/>
        </w:tabs>
        <w:ind w:left="7200"/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</w:t>
      </w:r>
      <w:r w:rsidR="00DF2ABB" w:rsidRPr="003323F0">
        <w:rPr>
          <w:sz w:val="12"/>
          <w:szCs w:val="12"/>
        </w:rPr>
        <w:t xml:space="preserve">                             </w:t>
      </w:r>
      <w:r w:rsidR="00C22881" w:rsidRPr="003323F0">
        <w:rPr>
          <w:sz w:val="12"/>
          <w:szCs w:val="12"/>
        </w:rPr>
        <w:t xml:space="preserve">      </w:t>
      </w:r>
      <w:r w:rsidR="00DF2ABB" w:rsidRPr="003323F0">
        <w:rPr>
          <w:noProof/>
          <w:sz w:val="16"/>
          <w:szCs w:val="16"/>
          <w:lang w:eastAsia="en-US"/>
        </w:rPr>
        <w:drawing>
          <wp:inline distT="0" distB="0" distL="0" distR="0" wp14:anchorId="30CA35F0" wp14:editId="588408A9">
            <wp:extent cx="1057275" cy="3905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2962" w14:textId="77777777" w:rsidR="00DF2ABB" w:rsidRPr="003323F0" w:rsidRDefault="00DF2ABB" w:rsidP="0096230C">
      <w:pPr>
        <w:tabs>
          <w:tab w:val="left" w:pos="8509"/>
        </w:tabs>
        <w:rPr>
          <w:sz w:val="12"/>
          <w:szCs w:val="12"/>
        </w:rPr>
      </w:pPr>
    </w:p>
    <w:p w14:paraId="7CF67136" w14:textId="77777777" w:rsidR="00DF2ABB" w:rsidRPr="003323F0" w:rsidRDefault="00DF2ABB" w:rsidP="0096230C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</w:t>
      </w:r>
    </w:p>
    <w:p w14:paraId="46D55809" w14:textId="19DFA099" w:rsidR="0096230C" w:rsidRPr="003323F0" w:rsidRDefault="00DF2ABB" w:rsidP="00C22881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                                                                                                                 </w:t>
      </w:r>
      <w:r w:rsidR="00C22881" w:rsidRPr="003323F0">
        <w:rPr>
          <w:sz w:val="12"/>
          <w:szCs w:val="12"/>
        </w:rPr>
        <w:t xml:space="preserve">            </w:t>
      </w:r>
      <w:r w:rsidR="001572E3">
        <w:rPr>
          <w:sz w:val="12"/>
          <w:szCs w:val="12"/>
        </w:rPr>
        <w:t xml:space="preserve">                                 </w:t>
      </w:r>
      <w:r w:rsidR="00C22881" w:rsidRPr="003323F0">
        <w:rPr>
          <w:sz w:val="12"/>
          <w:szCs w:val="12"/>
        </w:rPr>
        <w:t xml:space="preserve">   </w:t>
      </w:r>
      <w:r w:rsidR="0096230C" w:rsidRPr="003323F0">
        <w:rPr>
          <w:sz w:val="12"/>
          <w:szCs w:val="12"/>
        </w:rPr>
        <w:t xml:space="preserve">CONTROLLER OF EXAMINATION </w:t>
      </w:r>
    </w:p>
    <w:p w14:paraId="2E0F132B" w14:textId="1C4651EB" w:rsidR="0096230C" w:rsidRPr="003323F0" w:rsidRDefault="00DF2ABB" w:rsidP="0096230C">
      <w:pPr>
        <w:rPr>
          <w:sz w:val="16"/>
          <w:szCs w:val="16"/>
        </w:rPr>
      </w:pPr>
      <w:r w:rsidRPr="003323F0">
        <w:rPr>
          <w:sz w:val="16"/>
          <w:szCs w:val="16"/>
        </w:rPr>
        <w:lastRenderedPageBreak/>
        <w:t xml:space="preserve">     </w:t>
      </w:r>
    </w:p>
    <w:sectPr w:rsidR="0096230C" w:rsidRPr="003323F0" w:rsidSect="00EF0750">
      <w:footerReference w:type="default" r:id="rId8"/>
      <w:pgSz w:w="12240" w:h="15840"/>
      <w:pgMar w:top="720" w:right="720" w:bottom="720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C3F14" w14:textId="77777777" w:rsidR="00B557C4" w:rsidRDefault="00B557C4">
      <w:pPr>
        <w:spacing w:line="240" w:lineRule="auto"/>
      </w:pPr>
      <w:r>
        <w:separator/>
      </w:r>
    </w:p>
  </w:endnote>
  <w:endnote w:type="continuationSeparator" w:id="0">
    <w:p w14:paraId="2E6A1C17" w14:textId="77777777" w:rsidR="00B557C4" w:rsidRDefault="00B55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1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9EACB" w14:textId="77777777" w:rsidR="00B557C4" w:rsidRDefault="00B557C4">
      <w:pPr>
        <w:spacing w:line="240" w:lineRule="auto"/>
      </w:pPr>
      <w:r>
        <w:separator/>
      </w:r>
    </w:p>
  </w:footnote>
  <w:footnote w:type="continuationSeparator" w:id="0">
    <w:p w14:paraId="7AA4E469" w14:textId="77777777" w:rsidR="00B557C4" w:rsidRDefault="00B557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03163"/>
    <w:rsid w:val="00027330"/>
    <w:rsid w:val="0002798E"/>
    <w:rsid w:val="00046FEE"/>
    <w:rsid w:val="00054162"/>
    <w:rsid w:val="0005531E"/>
    <w:rsid w:val="00055AF8"/>
    <w:rsid w:val="00074B25"/>
    <w:rsid w:val="000F6AD1"/>
    <w:rsid w:val="001071B8"/>
    <w:rsid w:val="00121C35"/>
    <w:rsid w:val="00146525"/>
    <w:rsid w:val="00156EFF"/>
    <w:rsid w:val="001572E3"/>
    <w:rsid w:val="00182416"/>
    <w:rsid w:val="00185EBD"/>
    <w:rsid w:val="001904B6"/>
    <w:rsid w:val="00192073"/>
    <w:rsid w:val="001939B1"/>
    <w:rsid w:val="00194A2A"/>
    <w:rsid w:val="00196492"/>
    <w:rsid w:val="001B0B4C"/>
    <w:rsid w:val="001E50D1"/>
    <w:rsid w:val="0022794B"/>
    <w:rsid w:val="00232A61"/>
    <w:rsid w:val="00236BED"/>
    <w:rsid w:val="00246EBC"/>
    <w:rsid w:val="002558FA"/>
    <w:rsid w:val="002559EC"/>
    <w:rsid w:val="002619ED"/>
    <w:rsid w:val="00277D3C"/>
    <w:rsid w:val="00292CC6"/>
    <w:rsid w:val="002E7A91"/>
    <w:rsid w:val="002F2DFE"/>
    <w:rsid w:val="002F6855"/>
    <w:rsid w:val="00315218"/>
    <w:rsid w:val="00315C46"/>
    <w:rsid w:val="00323F56"/>
    <w:rsid w:val="003323F0"/>
    <w:rsid w:val="0033379F"/>
    <w:rsid w:val="00342EE5"/>
    <w:rsid w:val="00345810"/>
    <w:rsid w:val="00345D4E"/>
    <w:rsid w:val="0035104B"/>
    <w:rsid w:val="003667F4"/>
    <w:rsid w:val="00373238"/>
    <w:rsid w:val="00377456"/>
    <w:rsid w:val="003A060E"/>
    <w:rsid w:val="003C4CC4"/>
    <w:rsid w:val="003D0FB7"/>
    <w:rsid w:val="00415910"/>
    <w:rsid w:val="00436DF8"/>
    <w:rsid w:val="00452E46"/>
    <w:rsid w:val="004A30E5"/>
    <w:rsid w:val="004A448F"/>
    <w:rsid w:val="004B244E"/>
    <w:rsid w:val="004C7AE1"/>
    <w:rsid w:val="004D7BD1"/>
    <w:rsid w:val="004E4A9A"/>
    <w:rsid w:val="00515EB1"/>
    <w:rsid w:val="00541783"/>
    <w:rsid w:val="005603AD"/>
    <w:rsid w:val="00567E5E"/>
    <w:rsid w:val="00580DB2"/>
    <w:rsid w:val="00585E71"/>
    <w:rsid w:val="005A3030"/>
    <w:rsid w:val="005A5AC7"/>
    <w:rsid w:val="005C1AEE"/>
    <w:rsid w:val="005C5F70"/>
    <w:rsid w:val="00616194"/>
    <w:rsid w:val="006177B7"/>
    <w:rsid w:val="00617C0C"/>
    <w:rsid w:val="006267B0"/>
    <w:rsid w:val="00680EEC"/>
    <w:rsid w:val="00690207"/>
    <w:rsid w:val="006916B5"/>
    <w:rsid w:val="0069789D"/>
    <w:rsid w:val="006A3739"/>
    <w:rsid w:val="006C3223"/>
    <w:rsid w:val="006D2DCE"/>
    <w:rsid w:val="006E31EF"/>
    <w:rsid w:val="006F110D"/>
    <w:rsid w:val="006F2E18"/>
    <w:rsid w:val="006F780E"/>
    <w:rsid w:val="007066B1"/>
    <w:rsid w:val="007161AC"/>
    <w:rsid w:val="00717D4A"/>
    <w:rsid w:val="00731222"/>
    <w:rsid w:val="00731645"/>
    <w:rsid w:val="00747D41"/>
    <w:rsid w:val="007577D4"/>
    <w:rsid w:val="00770EF3"/>
    <w:rsid w:val="00790B87"/>
    <w:rsid w:val="007931E3"/>
    <w:rsid w:val="00793AFB"/>
    <w:rsid w:val="007C352A"/>
    <w:rsid w:val="007C719D"/>
    <w:rsid w:val="007D3668"/>
    <w:rsid w:val="007D4CEF"/>
    <w:rsid w:val="007E3821"/>
    <w:rsid w:val="008049DB"/>
    <w:rsid w:val="00806F2B"/>
    <w:rsid w:val="00813AE7"/>
    <w:rsid w:val="00820721"/>
    <w:rsid w:val="0082481B"/>
    <w:rsid w:val="00837ECD"/>
    <w:rsid w:val="00857C14"/>
    <w:rsid w:val="00872420"/>
    <w:rsid w:val="0088177C"/>
    <w:rsid w:val="00895461"/>
    <w:rsid w:val="008B164E"/>
    <w:rsid w:val="008B4DC4"/>
    <w:rsid w:val="008D2816"/>
    <w:rsid w:val="00907574"/>
    <w:rsid w:val="009233A6"/>
    <w:rsid w:val="00934F6F"/>
    <w:rsid w:val="009541F8"/>
    <w:rsid w:val="00957B6E"/>
    <w:rsid w:val="0096230C"/>
    <w:rsid w:val="0096425F"/>
    <w:rsid w:val="00966901"/>
    <w:rsid w:val="009704C5"/>
    <w:rsid w:val="00981A82"/>
    <w:rsid w:val="009B69E3"/>
    <w:rsid w:val="009C7B45"/>
    <w:rsid w:val="009E1C33"/>
    <w:rsid w:val="009E6BE0"/>
    <w:rsid w:val="00A21EF9"/>
    <w:rsid w:val="00A36351"/>
    <w:rsid w:val="00A7252A"/>
    <w:rsid w:val="00A9083D"/>
    <w:rsid w:val="00A93410"/>
    <w:rsid w:val="00AC35BA"/>
    <w:rsid w:val="00AD0415"/>
    <w:rsid w:val="00AF049D"/>
    <w:rsid w:val="00AF3521"/>
    <w:rsid w:val="00B01A17"/>
    <w:rsid w:val="00B23867"/>
    <w:rsid w:val="00B37D7D"/>
    <w:rsid w:val="00B42324"/>
    <w:rsid w:val="00B557C4"/>
    <w:rsid w:val="00B56F8E"/>
    <w:rsid w:val="00B66514"/>
    <w:rsid w:val="00B76A92"/>
    <w:rsid w:val="00B842F7"/>
    <w:rsid w:val="00B846ED"/>
    <w:rsid w:val="00B91F75"/>
    <w:rsid w:val="00B968E1"/>
    <w:rsid w:val="00BA10E0"/>
    <w:rsid w:val="00BB4862"/>
    <w:rsid w:val="00BE1CFB"/>
    <w:rsid w:val="00BE25A6"/>
    <w:rsid w:val="00BF1FD0"/>
    <w:rsid w:val="00BF2506"/>
    <w:rsid w:val="00C21132"/>
    <w:rsid w:val="00C22881"/>
    <w:rsid w:val="00C3067E"/>
    <w:rsid w:val="00C600C0"/>
    <w:rsid w:val="00C6651D"/>
    <w:rsid w:val="00C76579"/>
    <w:rsid w:val="00C91751"/>
    <w:rsid w:val="00CB01F8"/>
    <w:rsid w:val="00CB51D0"/>
    <w:rsid w:val="00CB6043"/>
    <w:rsid w:val="00CC35A7"/>
    <w:rsid w:val="00CD4EDC"/>
    <w:rsid w:val="00CD5533"/>
    <w:rsid w:val="00CE6AB0"/>
    <w:rsid w:val="00CE7F7E"/>
    <w:rsid w:val="00CF07F2"/>
    <w:rsid w:val="00CF6EC0"/>
    <w:rsid w:val="00D238BB"/>
    <w:rsid w:val="00D24F5A"/>
    <w:rsid w:val="00D538BC"/>
    <w:rsid w:val="00D552B7"/>
    <w:rsid w:val="00D70C13"/>
    <w:rsid w:val="00D75A36"/>
    <w:rsid w:val="00D934CD"/>
    <w:rsid w:val="00D939AC"/>
    <w:rsid w:val="00D9608A"/>
    <w:rsid w:val="00DA17FD"/>
    <w:rsid w:val="00DA3DD1"/>
    <w:rsid w:val="00DA6D0C"/>
    <w:rsid w:val="00DC2FE0"/>
    <w:rsid w:val="00DD28C7"/>
    <w:rsid w:val="00DE0DBB"/>
    <w:rsid w:val="00DE699C"/>
    <w:rsid w:val="00DF2ABB"/>
    <w:rsid w:val="00E343E5"/>
    <w:rsid w:val="00E40DBC"/>
    <w:rsid w:val="00E510C2"/>
    <w:rsid w:val="00E57707"/>
    <w:rsid w:val="00E5785E"/>
    <w:rsid w:val="00E623FB"/>
    <w:rsid w:val="00E62782"/>
    <w:rsid w:val="00E75589"/>
    <w:rsid w:val="00E761A7"/>
    <w:rsid w:val="00E90E15"/>
    <w:rsid w:val="00E94E15"/>
    <w:rsid w:val="00E9657B"/>
    <w:rsid w:val="00EB27CA"/>
    <w:rsid w:val="00EB4E7F"/>
    <w:rsid w:val="00ED0F8A"/>
    <w:rsid w:val="00ED2687"/>
    <w:rsid w:val="00ED269D"/>
    <w:rsid w:val="00EE19DE"/>
    <w:rsid w:val="00EE4461"/>
    <w:rsid w:val="00EE5C4F"/>
    <w:rsid w:val="00EE6282"/>
    <w:rsid w:val="00EF0750"/>
    <w:rsid w:val="00EF4727"/>
    <w:rsid w:val="00F65F80"/>
    <w:rsid w:val="00F7156A"/>
    <w:rsid w:val="00F7420D"/>
    <w:rsid w:val="00F81882"/>
    <w:rsid w:val="00FC1399"/>
    <w:rsid w:val="00FC3EC0"/>
    <w:rsid w:val="00FD6C67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1046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155</cp:revision>
  <dcterms:created xsi:type="dcterms:W3CDTF">2022-06-27T11:56:00Z</dcterms:created>
  <dcterms:modified xsi:type="dcterms:W3CDTF">2022-11-16T08:02:00Z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